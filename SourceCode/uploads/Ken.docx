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8341" w14:textId="7DA1161E" w:rsidR="00651B21" w:rsidRPr="00021EB1" w:rsidRDefault="00B26F6C" w:rsidP="007D7875">
      <w:pPr>
        <w:pStyle w:val="ContactInf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0" w:name="_Hlk136378611"/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anchor distT="0" distB="0" distL="114300" distR="114300" simplePos="0" relativeHeight="251658240" behindDoc="0" locked="0" layoutInCell="1" allowOverlap="1" wp14:anchorId="0B436CF0" wp14:editId="56955D16">
            <wp:simplePos x="0" y="0"/>
            <wp:positionH relativeFrom="column">
              <wp:posOffset>4636770</wp:posOffset>
            </wp:positionH>
            <wp:positionV relativeFrom="paragraph">
              <wp:posOffset>-272415</wp:posOffset>
            </wp:positionV>
            <wp:extent cx="1371600" cy="1387361"/>
            <wp:effectExtent l="0" t="0" r="0" b="3810"/>
            <wp:wrapNone/>
            <wp:docPr id="104067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6670" name="Picture 104067667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8" b="24451"/>
                    <a:stretch/>
                  </pic:blipFill>
                  <pic:spPr bwMode="auto">
                    <a:xfrm>
                      <a:off x="0" y="0"/>
                      <a:ext cx="1371600" cy="138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B21" w:rsidRPr="00021EB1">
        <w:rPr>
          <w:rFonts w:ascii="Times New Roman" w:hAnsi="Times New Roman" w:cs="Times New Roman"/>
          <w:b/>
          <w:bCs/>
          <w:color w:val="000000" w:themeColor="text1"/>
          <w:szCs w:val="24"/>
        </w:rPr>
        <w:t>KEN LESTHER MEJIA GUENALDO</w:t>
      </w:r>
    </w:p>
    <w:p w14:paraId="2364AA9F" w14:textId="2072EE4F" w:rsidR="00612602" w:rsidRPr="00536C0D" w:rsidRDefault="00091791" w:rsidP="007D7875">
      <w:pPr>
        <w:pStyle w:val="ContactInf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536C0D">
        <w:rPr>
          <w:rFonts w:ascii="Times New Roman" w:hAnsi="Times New Roman" w:cs="Times New Roman"/>
          <w:color w:val="000000" w:themeColor="text1"/>
          <w:szCs w:val="24"/>
        </w:rPr>
        <w:t>Brgy</w:t>
      </w:r>
      <w:proofErr w:type="spellEnd"/>
      <w:r w:rsidRPr="00536C0D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536C0D">
        <w:rPr>
          <w:rFonts w:ascii="Times New Roman" w:hAnsi="Times New Roman" w:cs="Times New Roman"/>
          <w:color w:val="000000" w:themeColor="text1"/>
          <w:szCs w:val="24"/>
        </w:rPr>
        <w:t>Utod</w:t>
      </w:r>
      <w:proofErr w:type="spellEnd"/>
      <w:r w:rsidRPr="00536C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536C0D">
        <w:rPr>
          <w:rFonts w:ascii="Times New Roman" w:hAnsi="Times New Roman" w:cs="Times New Roman"/>
          <w:color w:val="000000" w:themeColor="text1"/>
          <w:szCs w:val="24"/>
        </w:rPr>
        <w:t>Nasugbu</w:t>
      </w:r>
      <w:proofErr w:type="spellEnd"/>
      <w:r w:rsidRPr="00536C0D">
        <w:rPr>
          <w:rFonts w:ascii="Times New Roman" w:hAnsi="Times New Roman" w:cs="Times New Roman"/>
          <w:color w:val="000000" w:themeColor="text1"/>
          <w:szCs w:val="24"/>
        </w:rPr>
        <w:t xml:space="preserve">, Batangas </w:t>
      </w:r>
    </w:p>
    <w:p w14:paraId="0C8F4098" w14:textId="2E7C9D08" w:rsidR="00612602" w:rsidRPr="00536C0D" w:rsidRDefault="001375E9" w:rsidP="007D7875">
      <w:pPr>
        <w:pStyle w:val="ContactInfo"/>
        <w:rPr>
          <w:rFonts w:ascii="Times New Roman" w:hAnsi="Times New Roman" w:cs="Times New Roman"/>
          <w:color w:val="000000" w:themeColor="text1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Cs w:val="24"/>
        </w:rPr>
        <w:t>09</w:t>
      </w:r>
      <w:r w:rsidR="00651B21">
        <w:rPr>
          <w:rFonts w:ascii="Times New Roman" w:hAnsi="Times New Roman" w:cs="Times New Roman"/>
          <w:color w:val="000000" w:themeColor="text1"/>
          <w:szCs w:val="24"/>
        </w:rPr>
        <w:t>56</w:t>
      </w:r>
      <w:r w:rsidR="00021EB1">
        <w:rPr>
          <w:rFonts w:ascii="Times New Roman" w:hAnsi="Times New Roman" w:cs="Times New Roman"/>
          <w:color w:val="000000" w:themeColor="text1"/>
          <w:szCs w:val="24"/>
        </w:rPr>
        <w:t>-</w:t>
      </w:r>
      <w:r w:rsidR="00651B21">
        <w:rPr>
          <w:rFonts w:ascii="Times New Roman" w:hAnsi="Times New Roman" w:cs="Times New Roman"/>
          <w:color w:val="000000" w:themeColor="text1"/>
          <w:szCs w:val="24"/>
        </w:rPr>
        <w:t>962</w:t>
      </w:r>
      <w:r w:rsidR="00021EB1">
        <w:rPr>
          <w:rFonts w:ascii="Times New Roman" w:hAnsi="Times New Roman" w:cs="Times New Roman"/>
          <w:color w:val="000000" w:themeColor="text1"/>
          <w:szCs w:val="24"/>
        </w:rPr>
        <w:t>-</w:t>
      </w:r>
      <w:r w:rsidR="00651B21">
        <w:rPr>
          <w:rFonts w:ascii="Times New Roman" w:hAnsi="Times New Roman" w:cs="Times New Roman"/>
          <w:color w:val="000000" w:themeColor="text1"/>
          <w:szCs w:val="24"/>
        </w:rPr>
        <w:t>7217</w:t>
      </w:r>
    </w:p>
    <w:p w14:paraId="2A2AB1CF" w14:textId="0FE4C0CA" w:rsidR="008B1C01" w:rsidRPr="00021EB1" w:rsidRDefault="00000000" w:rsidP="007D7875">
      <w:pPr>
        <w:pStyle w:val="ContactInfo"/>
        <w:rPr>
          <w:rFonts w:ascii="Times New Roman" w:hAnsi="Times New Roman" w:cs="Times New Roman"/>
          <w:color w:val="000000" w:themeColor="text1"/>
          <w:szCs w:val="24"/>
        </w:rPr>
      </w:pPr>
      <w:hyperlink r:id="rId9" w:history="1">
        <w:r w:rsidR="00651B21" w:rsidRPr="00021EB1">
          <w:rPr>
            <w:rStyle w:val="Hyperlink"/>
            <w:rFonts w:ascii="Times New Roman" w:hAnsi="Times New Roman" w:cs="Times New Roman"/>
          </w:rPr>
          <w:t>kenguernaldo@gmail.com</w:t>
        </w:r>
      </w:hyperlink>
      <w:r w:rsidR="00651B21" w:rsidRPr="00021EB1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id w:val="-1179423465"/>
        <w:placeholder>
          <w:docPart w:val="8BE9C40D4F6D6C46876E1ABA74814579"/>
        </w:placeholder>
        <w:temporary/>
        <w:showingPlcHdr/>
        <w15:appearance w15:val="hidden"/>
      </w:sdtPr>
      <w:sdtContent>
        <w:p w14:paraId="42F41230" w14:textId="77777777" w:rsidR="008B1C01" w:rsidRPr="00536C0D" w:rsidRDefault="000F2973">
          <w:pPr>
            <w:pStyle w:val="Heading1"/>
            <w:rPr>
              <w:rFonts w:ascii="Times New Roman" w:hAnsi="Times New Roman" w:cs="Times New Roman"/>
            </w:rPr>
          </w:pPr>
          <w:r w:rsidRPr="00536C0D">
            <w:rPr>
              <w:rFonts w:ascii="Times New Roman" w:hAnsi="Times New Roman" w:cs="Times New Roman"/>
            </w:rPr>
            <w:t>Objective</w:t>
          </w:r>
        </w:p>
      </w:sdtContent>
    </w:sdt>
    <w:p w14:paraId="286A99ED" w14:textId="34958CF2" w:rsidR="008B1C01" w:rsidRPr="00536C0D" w:rsidRDefault="00651B21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>
        <w:rPr>
          <w:rFonts w:ascii="Times New Roman" w:hAnsi="Times New Roman" w:cs="Times New Roman"/>
          <w:color w:val="0E0B05" w:themeColor="text2"/>
          <w:sz w:val="24"/>
          <w:szCs w:val="24"/>
        </w:rPr>
        <w:t>For this matter, I would like to continue and use my valuable knowledge and skills from different work environment to obtain a position with a company that extends opportunities for growth and advancement and become an asset of your company.</w:t>
      </w:r>
    </w:p>
    <w:p w14:paraId="0BF19ED5" w14:textId="43119E3C" w:rsidR="00961E6E" w:rsidRPr="00401137" w:rsidRDefault="009336EE" w:rsidP="00401137">
      <w:pPr>
        <w:pStyle w:val="Heading1"/>
        <w:rPr>
          <w:rFonts w:ascii="Times New Roman" w:hAnsi="Times New Roman" w:cs="Times New Roman"/>
        </w:rPr>
      </w:pPr>
      <w:r w:rsidRPr="00536C0D">
        <w:rPr>
          <w:rFonts w:ascii="Times New Roman" w:hAnsi="Times New Roman" w:cs="Times New Roman"/>
        </w:rPr>
        <w:t>EDUCATIONal background</w:t>
      </w:r>
    </w:p>
    <w:p w14:paraId="20EDFD05" w14:textId="766D5F02" w:rsidR="00021EB1" w:rsidRDefault="00021EB1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Nasugbu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Christian Faith Academy </w:t>
      </w:r>
    </w:p>
    <w:p w14:paraId="3D2B0568" w14:textId="0B359050" w:rsidR="009F0C23" w:rsidRPr="00536C0D" w:rsidRDefault="009F0C23" w:rsidP="003A657F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Junior High</w:t>
      </w:r>
    </w:p>
    <w:p w14:paraId="20734FF6" w14:textId="481C92B9" w:rsidR="009F0C23" w:rsidRPr="00536C0D" w:rsidRDefault="00021EB1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 Roque St.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Nasugbu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Batangas</w:t>
      </w:r>
    </w:p>
    <w:p w14:paraId="02CF6198" w14:textId="54E28E87" w:rsidR="009F0C23" w:rsidRDefault="00401137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</w:p>
    <w:p w14:paraId="52ADDE1D" w14:textId="77777777" w:rsidR="00401137" w:rsidRDefault="00401137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00D1F" w14:textId="01228A78" w:rsidR="00401137" w:rsidRDefault="00401137" w:rsidP="004011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Bagbag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High School</w:t>
      </w:r>
    </w:p>
    <w:p w14:paraId="5DBF2ABF" w14:textId="3E7855E2" w:rsidR="00401137" w:rsidRPr="00401137" w:rsidRDefault="00401137" w:rsidP="00401137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0113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Junior High</w:t>
      </w:r>
    </w:p>
    <w:p w14:paraId="225421C6" w14:textId="442CB15C" w:rsidR="00401137" w:rsidRPr="00536C0D" w:rsidRDefault="00401137" w:rsidP="004011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Greenfield, Rosario </w:t>
      </w:r>
      <w:r w:rsidR="00301FD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avite</w:t>
      </w:r>
    </w:p>
    <w:p w14:paraId="47265B79" w14:textId="6DDB0DEE" w:rsidR="00401137" w:rsidRPr="00536C0D" w:rsidRDefault="00401137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2017 - 2021</w:t>
      </w:r>
    </w:p>
    <w:p w14:paraId="55897DAC" w14:textId="77777777" w:rsidR="003A657F" w:rsidRPr="00536C0D" w:rsidRDefault="003A657F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21D49" w14:textId="0466E684" w:rsidR="006E0223" w:rsidRPr="00536C0D" w:rsidRDefault="00651B21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Bagbag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11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lementary </w:t>
      </w:r>
      <w:r w:rsidR="004011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chool</w:t>
      </w:r>
    </w:p>
    <w:p w14:paraId="1E7DA714" w14:textId="0E2926D7" w:rsidR="006E0223" w:rsidRPr="00536C0D" w:rsidRDefault="00401137" w:rsidP="003A657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Novaliches, Quezon City</w:t>
      </w:r>
    </w:p>
    <w:p w14:paraId="3A2F8925" w14:textId="5CE2C224" w:rsidR="00C168DC" w:rsidRPr="00021EB1" w:rsidRDefault="00401137" w:rsidP="00021E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2013 - 2017</w:t>
      </w:r>
    </w:p>
    <w:p w14:paraId="2C35358B" w14:textId="2F786CEF" w:rsidR="008B1C01" w:rsidRPr="00536C0D" w:rsidRDefault="00CB6E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36C0D">
        <w:rPr>
          <w:rFonts w:ascii="Times New Roman" w:hAnsi="Times New Roman" w:cs="Times New Roman"/>
          <w:color w:val="000000" w:themeColor="text1"/>
        </w:rPr>
        <w:t>Skills</w:t>
      </w:r>
    </w:p>
    <w:p w14:paraId="5B8AF698" w14:textId="12CF79CE" w:rsidR="00880661" w:rsidRPr="00536C0D" w:rsidRDefault="00CC7314" w:rsidP="0088066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Adaptability</w:t>
      </w:r>
    </w:p>
    <w:p w14:paraId="7D231ADA" w14:textId="225F0DED" w:rsidR="00880661" w:rsidRPr="00536C0D" w:rsidRDefault="000252D8" w:rsidP="0088066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Quick learner</w:t>
      </w:r>
    </w:p>
    <w:p w14:paraId="6640296C" w14:textId="157DAD12" w:rsidR="00CC7314" w:rsidRPr="00536C0D" w:rsidRDefault="00CC7314" w:rsidP="0088066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Flexibility</w:t>
      </w:r>
    </w:p>
    <w:p w14:paraId="468200F5" w14:textId="50432A8A" w:rsidR="00CC7314" w:rsidRPr="00536C0D" w:rsidRDefault="00CC7314" w:rsidP="0088066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 </w:t>
      </w:r>
    </w:p>
    <w:p w14:paraId="7DA47856" w14:textId="023EC702" w:rsidR="008B1C01" w:rsidRPr="00536C0D" w:rsidRDefault="008915C8" w:rsidP="0088066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Compute</w:t>
      </w:r>
      <w:r w:rsidR="00021EB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Literate (</w:t>
      </w:r>
      <w:r w:rsidR="000252D8"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MSWord, </w:t>
      </w:r>
      <w:proofErr w:type="spellStart"/>
      <w:r w:rsidR="000252D8"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proofErr w:type="spellEnd"/>
      <w:r w:rsidR="000252D8" w:rsidRPr="00536C0D">
        <w:rPr>
          <w:rFonts w:ascii="Times New Roman" w:hAnsi="Times New Roman" w:cs="Times New Roman"/>
          <w:color w:val="000000" w:themeColor="text1"/>
          <w:sz w:val="24"/>
          <w:szCs w:val="24"/>
        </w:rPr>
        <w:t>, Excel)</w:t>
      </w:r>
    </w:p>
    <w:p w14:paraId="0084EAE0" w14:textId="77777777" w:rsidR="00940F0E" w:rsidRPr="00536C0D" w:rsidRDefault="00940F0E" w:rsidP="0081640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36C0D">
        <w:rPr>
          <w:rFonts w:ascii="Times New Roman" w:hAnsi="Times New Roman" w:cs="Times New Roman"/>
          <w:color w:val="000000" w:themeColor="text1"/>
        </w:rPr>
        <w:lastRenderedPageBreak/>
        <w:t>Personal information</w:t>
      </w:r>
    </w:p>
    <w:p w14:paraId="729038FB" w14:textId="7FD41E24" w:rsidR="00725827" w:rsidRPr="00536C0D" w:rsidRDefault="006A016B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Age                  </w:t>
      </w:r>
      <w:proofErr w:type="gramStart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</w:t>
      </w:r>
      <w:r w:rsidR="00021EB1">
        <w:rPr>
          <w:rFonts w:ascii="Times New Roman" w:hAnsi="Times New Roman" w:cs="Times New Roman"/>
          <w:color w:val="0E0B05" w:themeColor="text2"/>
          <w:sz w:val="24"/>
          <w:szCs w:val="24"/>
        </w:rPr>
        <w:t>16</w:t>
      </w:r>
    </w:p>
    <w:p w14:paraId="4ACDFAE5" w14:textId="34A0DD2D" w:rsidR="00725827" w:rsidRPr="00536C0D" w:rsidRDefault="00725827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Date of </w:t>
      </w:r>
      <w:r w:rsidR="006A016B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Birth   </w:t>
      </w:r>
      <w:proofErr w:type="gramStart"/>
      <w:r w:rsidR="006A016B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="006A016B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</w:t>
      </w:r>
      <w:r w:rsidR="00021EB1">
        <w:rPr>
          <w:rFonts w:ascii="Times New Roman" w:hAnsi="Times New Roman" w:cs="Times New Roman"/>
          <w:color w:val="0E0B05" w:themeColor="text2"/>
          <w:sz w:val="24"/>
          <w:szCs w:val="24"/>
        </w:rPr>
        <w:t>October 3, 2006</w:t>
      </w:r>
    </w:p>
    <w:p w14:paraId="10EE6F1D" w14:textId="18DCFEF2" w:rsidR="00187A40" w:rsidRPr="00536C0D" w:rsidRDefault="00B627DF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Sex      </w:t>
      </w:r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     </w:t>
      </w:r>
      <w:proofErr w:type="gramStart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</w:t>
      </w:r>
      <w:r w:rsidR="00021EB1">
        <w:rPr>
          <w:rFonts w:ascii="Times New Roman" w:hAnsi="Times New Roman" w:cs="Times New Roman"/>
          <w:color w:val="0E0B05" w:themeColor="text2"/>
          <w:sz w:val="24"/>
          <w:szCs w:val="24"/>
        </w:rPr>
        <w:t>M</w:t>
      </w:r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>ale</w:t>
      </w:r>
    </w:p>
    <w:p w14:paraId="1A56A33B" w14:textId="6159951C" w:rsidR="00187A40" w:rsidRPr="00536C0D" w:rsidRDefault="00187A40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Place of </w:t>
      </w:r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Birth  </w:t>
      </w:r>
      <w:proofErr w:type="gramStart"/>
      <w:r w:rsidR="00021EB1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</w:t>
      </w:r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:</w:t>
      </w:r>
      <w:proofErr w:type="gramEnd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</w:t>
      </w:r>
      <w:proofErr w:type="spellStart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>Nasugbu</w:t>
      </w:r>
      <w:proofErr w:type="spellEnd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>, Batangas</w:t>
      </w:r>
    </w:p>
    <w:p w14:paraId="09638F0E" w14:textId="78AABD9D" w:rsidR="00187A40" w:rsidRPr="00536C0D" w:rsidRDefault="00826E1F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Citizenship      </w:t>
      </w:r>
      <w:proofErr w:type="gramStart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Filipino</w:t>
      </w:r>
    </w:p>
    <w:p w14:paraId="547CE49A" w14:textId="163EA803" w:rsidR="00187A40" w:rsidRPr="00536C0D" w:rsidRDefault="00826E1F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Religion          </w:t>
      </w:r>
      <w:proofErr w:type="gramStart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Roman Catholic</w:t>
      </w:r>
    </w:p>
    <w:p w14:paraId="565ABB31" w14:textId="5CECA7F9" w:rsidR="00187A40" w:rsidRPr="00536C0D" w:rsidRDefault="006A016B" w:rsidP="00940F0E">
      <w:pPr>
        <w:rPr>
          <w:rFonts w:ascii="Times New Roman" w:hAnsi="Times New Roman" w:cs="Times New Roman"/>
          <w:color w:val="0E0B05" w:themeColor="text2"/>
          <w:sz w:val="24"/>
          <w:szCs w:val="24"/>
        </w:rPr>
      </w:pPr>
      <w:r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Civil </w:t>
      </w:r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Status     </w:t>
      </w:r>
      <w:proofErr w:type="gramStart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:</w:t>
      </w:r>
      <w:proofErr w:type="gramEnd"/>
      <w:r w:rsidR="00826E1F" w:rsidRPr="00536C0D">
        <w:rPr>
          <w:rFonts w:ascii="Times New Roman" w:hAnsi="Times New Roman" w:cs="Times New Roman"/>
          <w:color w:val="0E0B05" w:themeColor="text2"/>
          <w:sz w:val="24"/>
          <w:szCs w:val="24"/>
        </w:rPr>
        <w:t xml:space="preserve">       Single</w:t>
      </w:r>
    </w:p>
    <w:p w14:paraId="046FC8A6" w14:textId="22B6968A" w:rsidR="000252D8" w:rsidRDefault="00C60375" w:rsidP="00301FD5">
      <w:pPr>
        <w:pStyle w:val="Heading1"/>
        <w:tabs>
          <w:tab w:val="center" w:pos="4752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Ref</w:t>
      </w:r>
      <w:r w:rsidR="00301FD5">
        <w:rPr>
          <w:rFonts w:ascii="Times New Roman" w:hAnsi="Times New Roman" w:cs="Times New Roman"/>
          <w:color w:val="000000" w:themeColor="text1"/>
        </w:rPr>
        <w:t xml:space="preserve">erence </w:t>
      </w:r>
    </w:p>
    <w:p w14:paraId="658FF524" w14:textId="3182C7AC" w:rsidR="00301FD5" w:rsidRPr="00301FD5" w:rsidRDefault="00301FD5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301FD5">
        <w:rPr>
          <w:rFonts w:ascii="Times New Roman" w:hAnsi="Times New Roman" w:cs="Times New Roman"/>
          <w:color w:val="auto"/>
          <w:sz w:val="24"/>
          <w:szCs w:val="24"/>
        </w:rPr>
        <w:t xml:space="preserve">Leo Angelo </w:t>
      </w:r>
      <w:proofErr w:type="spellStart"/>
      <w:r w:rsidRPr="00301FD5">
        <w:rPr>
          <w:rFonts w:ascii="Times New Roman" w:hAnsi="Times New Roman" w:cs="Times New Roman"/>
          <w:color w:val="auto"/>
          <w:sz w:val="24"/>
          <w:szCs w:val="24"/>
        </w:rPr>
        <w:t>Reloj</w:t>
      </w:r>
      <w:proofErr w:type="spellEnd"/>
      <w:r w:rsidRPr="00301FD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1FD5">
        <w:rPr>
          <w:rFonts w:ascii="Times New Roman" w:hAnsi="Times New Roman" w:cs="Times New Roman"/>
          <w:color w:val="auto"/>
          <w:sz w:val="24"/>
          <w:szCs w:val="24"/>
        </w:rPr>
        <w:t>Magat</w:t>
      </w:r>
      <w:proofErr w:type="spellEnd"/>
    </w:p>
    <w:p w14:paraId="5A7B774D" w14:textId="212098D3" w:rsidR="00301FD5" w:rsidRDefault="00301FD5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01FD5">
        <w:rPr>
          <w:rFonts w:ascii="Times New Roman" w:hAnsi="Times New Roman" w:cs="Times New Roman"/>
          <w:color w:val="auto"/>
          <w:sz w:val="24"/>
          <w:szCs w:val="24"/>
        </w:rPr>
        <w:t>Brgy</w:t>
      </w:r>
      <w:proofErr w:type="spellEnd"/>
      <w:r w:rsidRPr="00301FD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301FD5">
        <w:rPr>
          <w:rFonts w:ascii="Times New Roman" w:hAnsi="Times New Roman" w:cs="Times New Roman"/>
          <w:color w:val="auto"/>
          <w:sz w:val="24"/>
          <w:szCs w:val="24"/>
        </w:rPr>
        <w:t>Calayo</w:t>
      </w:r>
      <w:proofErr w:type="spellEnd"/>
      <w:r w:rsidRPr="00301FD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1FD5">
        <w:rPr>
          <w:rFonts w:ascii="Times New Roman" w:hAnsi="Times New Roman" w:cs="Times New Roman"/>
          <w:color w:val="auto"/>
          <w:sz w:val="24"/>
          <w:szCs w:val="24"/>
        </w:rPr>
        <w:t>Nasugbu</w:t>
      </w:r>
      <w:proofErr w:type="spellEnd"/>
      <w:r w:rsidRPr="00301FD5">
        <w:rPr>
          <w:rFonts w:ascii="Times New Roman" w:hAnsi="Times New Roman" w:cs="Times New Roman"/>
          <w:color w:val="auto"/>
          <w:sz w:val="24"/>
          <w:szCs w:val="24"/>
        </w:rPr>
        <w:t xml:space="preserve"> Batangas</w:t>
      </w:r>
    </w:p>
    <w:p w14:paraId="4D0CE37F" w14:textId="77777777" w:rsidR="00061C13" w:rsidRDefault="00061C13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5FC0FF83" w14:textId="77777777" w:rsidR="00061C13" w:rsidRDefault="00061C13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66A0A5D9" w14:textId="2E76E605" w:rsidR="00061C13" w:rsidRDefault="00061C13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Mario Obrador</w:t>
      </w:r>
    </w:p>
    <w:p w14:paraId="4CC7D9D0" w14:textId="12919B42" w:rsidR="00061C13" w:rsidRDefault="00061C13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Utod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Nasugbu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Batangas </w:t>
      </w:r>
    </w:p>
    <w:p w14:paraId="03D834D4" w14:textId="255951A8" w:rsidR="00061C13" w:rsidRPr="00061C13" w:rsidRDefault="00061C13" w:rsidP="00301FD5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proofErr w:type="spellStart"/>
      <w:r w:rsidRPr="00061C13">
        <w:rPr>
          <w:rFonts w:ascii="Times New Roman" w:hAnsi="Times New Roman" w:cs="Times New Roman"/>
          <w:i/>
          <w:iCs/>
          <w:color w:val="auto"/>
          <w:sz w:val="24"/>
          <w:szCs w:val="24"/>
        </w:rPr>
        <w:t>Brgy</w:t>
      </w:r>
      <w:proofErr w:type="spellEnd"/>
      <w:r w:rsidRPr="00061C13">
        <w:rPr>
          <w:rFonts w:ascii="Times New Roman" w:hAnsi="Times New Roman" w:cs="Times New Roman"/>
          <w:i/>
          <w:iCs/>
          <w:color w:val="auto"/>
          <w:sz w:val="24"/>
          <w:szCs w:val="24"/>
        </w:rPr>
        <w:t>. Captain</w:t>
      </w:r>
    </w:p>
    <w:p w14:paraId="74000563" w14:textId="77777777" w:rsidR="00061C13" w:rsidRPr="00301FD5" w:rsidRDefault="00061C13" w:rsidP="00301FD5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2FBD4D9E" w14:textId="47DBBF84" w:rsidR="00991F74" w:rsidRDefault="00991F74" w:rsidP="00991F74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Ireneo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Guernaldo</w:t>
      </w:r>
      <w:proofErr w:type="spellEnd"/>
    </w:p>
    <w:p w14:paraId="1B7A4C14" w14:textId="5576202D" w:rsidR="00991F74" w:rsidRDefault="00991F74" w:rsidP="00991F74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Utod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Nasugbu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Batangas </w:t>
      </w:r>
    </w:p>
    <w:p w14:paraId="3DC54F0B" w14:textId="6621B12A" w:rsidR="00991F74" w:rsidRDefault="00991F74" w:rsidP="00991F74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proofErr w:type="spellStart"/>
      <w:r w:rsidRPr="00061C13">
        <w:rPr>
          <w:rFonts w:ascii="Times New Roman" w:hAnsi="Times New Roman" w:cs="Times New Roman"/>
          <w:i/>
          <w:iCs/>
          <w:color w:val="auto"/>
          <w:sz w:val="24"/>
          <w:szCs w:val="24"/>
        </w:rPr>
        <w:t>Brgy</w:t>
      </w:r>
      <w:proofErr w:type="spellEnd"/>
      <w:r w:rsidRPr="00061C1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Councilor</w:t>
      </w:r>
    </w:p>
    <w:p w14:paraId="0DF7FDF8" w14:textId="77777777" w:rsidR="00E247AC" w:rsidRPr="00061C13" w:rsidRDefault="00E247AC" w:rsidP="00991F74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7E47970A" w14:textId="3189CF95" w:rsidR="00991F74" w:rsidRDefault="00991F74" w:rsidP="00B26F6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4E367998" w14:textId="0EED4BB1" w:rsidR="00B627DF" w:rsidRDefault="00B627DF" w:rsidP="00E247AC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872D9" wp14:editId="78FA20B7">
                <wp:simplePos x="0" y="0"/>
                <wp:positionH relativeFrom="column">
                  <wp:posOffset>-15240</wp:posOffset>
                </wp:positionH>
                <wp:positionV relativeFrom="paragraph">
                  <wp:posOffset>20320</wp:posOffset>
                </wp:positionV>
                <wp:extent cx="6155690" cy="0"/>
                <wp:effectExtent l="0" t="0" r="0" b="0"/>
                <wp:wrapNone/>
                <wp:docPr id="1904262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6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1A0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6pt" to="48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7A24EE97" w14:textId="790EF769" w:rsidR="00991F74" w:rsidRPr="00B627DF" w:rsidRDefault="00E247AC" w:rsidP="00E247AC">
      <w:pPr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627DF">
        <w:rPr>
          <w:rFonts w:ascii="Times New Roman" w:hAnsi="Times New Roman" w:cs="Times New Roman"/>
          <w:i/>
          <w:iCs/>
          <w:color w:val="auto"/>
          <w:sz w:val="24"/>
          <w:szCs w:val="24"/>
        </w:rPr>
        <w:t>I hereby certify the above information is true and correct with the best of my knowledge.</w:t>
      </w:r>
    </w:p>
    <w:p w14:paraId="29B74EA5" w14:textId="77777777" w:rsidR="00B627DF" w:rsidRDefault="00B627DF" w:rsidP="00B627DF">
      <w:pPr>
        <w:ind w:left="1" w:firstLine="1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69E94CFE" w14:textId="27377780" w:rsidR="00E247AC" w:rsidRDefault="00B627DF" w:rsidP="00B627DF">
      <w:pPr>
        <w:ind w:left="1" w:firstLine="1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03781" wp14:editId="70AED1AA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1866900" cy="0"/>
                <wp:effectExtent l="0" t="0" r="0" b="0"/>
                <wp:wrapNone/>
                <wp:docPr id="19525520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ACCA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5.8pt,21.6pt" to="242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47AC" w:rsidRPr="00B627DF">
        <w:rPr>
          <w:rFonts w:ascii="Times New Roman" w:hAnsi="Times New Roman" w:cs="Times New Roman"/>
          <w:color w:val="auto"/>
          <w:sz w:val="24"/>
          <w:szCs w:val="24"/>
        </w:rPr>
        <w:t xml:space="preserve">Ken </w:t>
      </w:r>
      <w:proofErr w:type="spellStart"/>
      <w:r w:rsidR="00E247AC" w:rsidRPr="00B627DF">
        <w:rPr>
          <w:rFonts w:ascii="Times New Roman" w:hAnsi="Times New Roman" w:cs="Times New Roman"/>
          <w:color w:val="auto"/>
          <w:sz w:val="24"/>
          <w:szCs w:val="24"/>
        </w:rPr>
        <w:t>Lesther</w:t>
      </w:r>
      <w:proofErr w:type="spellEnd"/>
      <w:r w:rsidR="00E247AC" w:rsidRPr="00B627DF">
        <w:rPr>
          <w:rFonts w:ascii="Times New Roman" w:hAnsi="Times New Roman" w:cs="Times New Roman"/>
          <w:color w:val="auto"/>
          <w:sz w:val="24"/>
          <w:szCs w:val="24"/>
        </w:rPr>
        <w:t xml:space="preserve"> Mejia </w:t>
      </w:r>
      <w:proofErr w:type="spellStart"/>
      <w:r w:rsidR="00E247AC" w:rsidRPr="00B627DF">
        <w:rPr>
          <w:rFonts w:ascii="Times New Roman" w:hAnsi="Times New Roman" w:cs="Times New Roman"/>
          <w:color w:val="auto"/>
          <w:sz w:val="24"/>
          <w:szCs w:val="24"/>
        </w:rPr>
        <w:t>Guernaldo</w:t>
      </w:r>
      <w:proofErr w:type="spellEnd"/>
    </w:p>
    <w:p w14:paraId="52B5545F" w14:textId="1321BD3E" w:rsidR="00B627DF" w:rsidRPr="00B627DF" w:rsidRDefault="00B627DF" w:rsidP="00B627DF">
      <w:pPr>
        <w:ind w:left="5" w:firstLine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                     Applicant</w:t>
      </w:r>
      <w:bookmarkEnd w:id="0"/>
    </w:p>
    <w:sectPr w:rsidR="00B627DF" w:rsidRPr="00B627DF">
      <w:head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76F7" w14:textId="77777777" w:rsidR="005854A7" w:rsidRDefault="005854A7">
      <w:r>
        <w:separator/>
      </w:r>
    </w:p>
  </w:endnote>
  <w:endnote w:type="continuationSeparator" w:id="0">
    <w:p w14:paraId="73E954EC" w14:textId="77777777" w:rsidR="005854A7" w:rsidRDefault="0058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5B0E" w14:textId="77777777" w:rsidR="005854A7" w:rsidRDefault="005854A7">
      <w:r>
        <w:separator/>
      </w:r>
    </w:p>
  </w:footnote>
  <w:footnote w:type="continuationSeparator" w:id="0">
    <w:p w14:paraId="4A8FAC90" w14:textId="77777777" w:rsidR="005854A7" w:rsidRDefault="00585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0575" w14:textId="77777777" w:rsidR="008B1C01" w:rsidRDefault="000F297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635BF10" wp14:editId="76EF92C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A1BBE3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A8845" w14:textId="77777777" w:rsidR="008B1C01" w:rsidRDefault="000F297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DE4DC1" wp14:editId="6E59D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6359F" w14:textId="77777777" w:rsidR="008B1C01" w:rsidRDefault="008B1C0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FDE4DC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6GBg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866359F" w14:textId="77777777" w:rsidR="008B1C01" w:rsidRDefault="008B1C0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63A96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F58A5"/>
    <w:multiLevelType w:val="hybridMultilevel"/>
    <w:tmpl w:val="DB8E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89921">
    <w:abstractNumId w:val="9"/>
  </w:num>
  <w:num w:numId="2" w16cid:durableId="2049911683">
    <w:abstractNumId w:val="11"/>
  </w:num>
  <w:num w:numId="3" w16cid:durableId="684091244">
    <w:abstractNumId w:val="10"/>
  </w:num>
  <w:num w:numId="4" w16cid:durableId="110708552">
    <w:abstractNumId w:val="7"/>
  </w:num>
  <w:num w:numId="5" w16cid:durableId="1408310481">
    <w:abstractNumId w:val="6"/>
  </w:num>
  <w:num w:numId="6" w16cid:durableId="1053499345">
    <w:abstractNumId w:val="5"/>
  </w:num>
  <w:num w:numId="7" w16cid:durableId="718170412">
    <w:abstractNumId w:val="4"/>
  </w:num>
  <w:num w:numId="8" w16cid:durableId="547767071">
    <w:abstractNumId w:val="8"/>
  </w:num>
  <w:num w:numId="9" w16cid:durableId="632248084">
    <w:abstractNumId w:val="3"/>
  </w:num>
  <w:num w:numId="10" w16cid:durableId="1188829379">
    <w:abstractNumId w:val="2"/>
  </w:num>
  <w:num w:numId="11" w16cid:durableId="1254632535">
    <w:abstractNumId w:val="1"/>
  </w:num>
  <w:num w:numId="12" w16cid:durableId="1342782994">
    <w:abstractNumId w:val="0"/>
  </w:num>
  <w:num w:numId="13" w16cid:durableId="994796332">
    <w:abstractNumId w:val="13"/>
  </w:num>
  <w:num w:numId="14" w16cid:durableId="243997569">
    <w:abstractNumId w:val="12"/>
  </w:num>
  <w:num w:numId="15" w16cid:durableId="1115096579">
    <w:abstractNumId w:val="9"/>
  </w:num>
  <w:num w:numId="16" w16cid:durableId="578901405">
    <w:abstractNumId w:val="9"/>
  </w:num>
  <w:num w:numId="17" w16cid:durableId="1101680092">
    <w:abstractNumId w:val="9"/>
  </w:num>
  <w:num w:numId="18" w16cid:durableId="563950725">
    <w:abstractNumId w:val="9"/>
  </w:num>
  <w:num w:numId="19" w16cid:durableId="249896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91"/>
    <w:rsid w:val="00021EB1"/>
    <w:rsid w:val="000252D8"/>
    <w:rsid w:val="00061C13"/>
    <w:rsid w:val="00091791"/>
    <w:rsid w:val="000F2973"/>
    <w:rsid w:val="0010200E"/>
    <w:rsid w:val="001375E9"/>
    <w:rsid w:val="00141B15"/>
    <w:rsid w:val="00161177"/>
    <w:rsid w:val="00183AC1"/>
    <w:rsid w:val="00187A40"/>
    <w:rsid w:val="00193A93"/>
    <w:rsid w:val="001A6499"/>
    <w:rsid w:val="00270A8B"/>
    <w:rsid w:val="00276D56"/>
    <w:rsid w:val="002A624C"/>
    <w:rsid w:val="002B7A4E"/>
    <w:rsid w:val="002D4CC3"/>
    <w:rsid w:val="002F441A"/>
    <w:rsid w:val="00301FD5"/>
    <w:rsid w:val="003141E7"/>
    <w:rsid w:val="003312BF"/>
    <w:rsid w:val="003A657F"/>
    <w:rsid w:val="003D4307"/>
    <w:rsid w:val="00401137"/>
    <w:rsid w:val="004531D7"/>
    <w:rsid w:val="00536C0D"/>
    <w:rsid w:val="005854A7"/>
    <w:rsid w:val="005F6B27"/>
    <w:rsid w:val="00612602"/>
    <w:rsid w:val="00621911"/>
    <w:rsid w:val="00651B21"/>
    <w:rsid w:val="006A016B"/>
    <w:rsid w:val="006E0223"/>
    <w:rsid w:val="00725827"/>
    <w:rsid w:val="007D0F83"/>
    <w:rsid w:val="007D7875"/>
    <w:rsid w:val="00826E1F"/>
    <w:rsid w:val="00880661"/>
    <w:rsid w:val="008915C8"/>
    <w:rsid w:val="008B1C01"/>
    <w:rsid w:val="008B315E"/>
    <w:rsid w:val="0091616F"/>
    <w:rsid w:val="009336EE"/>
    <w:rsid w:val="00940F0E"/>
    <w:rsid w:val="00961E6E"/>
    <w:rsid w:val="00991F74"/>
    <w:rsid w:val="009B442B"/>
    <w:rsid w:val="009F0C23"/>
    <w:rsid w:val="00AA117D"/>
    <w:rsid w:val="00B2630F"/>
    <w:rsid w:val="00B26F6C"/>
    <w:rsid w:val="00B627DF"/>
    <w:rsid w:val="00BB3A19"/>
    <w:rsid w:val="00BF0B07"/>
    <w:rsid w:val="00C168DC"/>
    <w:rsid w:val="00C60375"/>
    <w:rsid w:val="00C851AA"/>
    <w:rsid w:val="00CB6EB8"/>
    <w:rsid w:val="00CC7314"/>
    <w:rsid w:val="00CE3A23"/>
    <w:rsid w:val="00D30930"/>
    <w:rsid w:val="00D601D5"/>
    <w:rsid w:val="00D956CF"/>
    <w:rsid w:val="00DB200D"/>
    <w:rsid w:val="00DC2F59"/>
    <w:rsid w:val="00DD574A"/>
    <w:rsid w:val="00E247AC"/>
    <w:rsid w:val="00E959DB"/>
    <w:rsid w:val="00F21E20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400B4"/>
  <w15:chartTrackingRefBased/>
  <w15:docId w15:val="{E4E56CF0-8D5E-9140-BCF6-4DF8975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B7A4E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nguernaldo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907\Downloads\%7b05D7C4FF-09D3-A343-B13A-B0246E8A68F7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E9C40D4F6D6C46876E1ABA74814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36165-02CF-244F-8AC9-1B58C50E180A}"/>
      </w:docPartPr>
      <w:docPartBody>
        <w:p w:rsidR="003A7CB4" w:rsidRDefault="00FC7618">
          <w:pPr>
            <w:pStyle w:val="8BE9C40D4F6D6C46876E1ABA74814579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494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18"/>
    <w:rsid w:val="003A7CB4"/>
    <w:rsid w:val="00435E6A"/>
    <w:rsid w:val="008E7812"/>
    <w:rsid w:val="009E5B00"/>
    <w:rsid w:val="00F364A9"/>
    <w:rsid w:val="00FB1F8A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9C40D4F6D6C46876E1ABA74814579">
    <w:name w:val="8BE9C40D4F6D6C46876E1ABA7481457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{05D7C4FF-09D3-A343-B13A-B0246E8A68F7}tf50002018</Template>
  <TotalTime>46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thrishapanaligan@gmail.com</dc:creator>
  <cp:keywords/>
  <dc:description/>
  <cp:lastModifiedBy>thrishapanaligan@gmail.com</cp:lastModifiedBy>
  <cp:revision>6</cp:revision>
  <cp:lastPrinted>2023-05-30T14:40:00Z</cp:lastPrinted>
  <dcterms:created xsi:type="dcterms:W3CDTF">2023-05-29T13:39:00Z</dcterms:created>
  <dcterms:modified xsi:type="dcterms:W3CDTF">2023-05-30T14:43:00Z</dcterms:modified>
</cp:coreProperties>
</file>